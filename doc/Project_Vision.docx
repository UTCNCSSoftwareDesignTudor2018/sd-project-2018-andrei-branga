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5641BD">
      <w:pPr>
        <w:pStyle w:val="Title"/>
        <w:jc w:val="right"/>
        <w:rPr>
          <w:rFonts w:ascii="Times New Roman" w:hAnsi="Times New Roman"/>
        </w:rPr>
      </w:pPr>
      <w:r>
        <w:t>Online Hotel Booking Application</w:t>
      </w:r>
    </w:p>
    <w:p w:rsidR="0085257A" w:rsidRPr="00B90E27" w:rsidRDefault="00CD5522">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5641BD">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5641BD">
            <w:pPr>
              <w:pStyle w:val="Tabletext"/>
            </w:pPr>
            <w:r>
              <w:t>20/MAR/18</w:t>
            </w:r>
          </w:p>
        </w:tc>
        <w:tc>
          <w:tcPr>
            <w:tcW w:w="1152" w:type="dxa"/>
          </w:tcPr>
          <w:p w:rsidR="0085257A" w:rsidRPr="00B90E27" w:rsidRDefault="005641BD">
            <w:pPr>
              <w:pStyle w:val="Tabletext"/>
            </w:pPr>
            <w:r>
              <w:t>1.0</w:t>
            </w:r>
          </w:p>
        </w:tc>
        <w:tc>
          <w:tcPr>
            <w:tcW w:w="3744" w:type="dxa"/>
          </w:tcPr>
          <w:p w:rsidR="0085257A" w:rsidRPr="00B90E27" w:rsidRDefault="005641BD">
            <w:pPr>
              <w:pStyle w:val="Tabletext"/>
            </w:pPr>
            <w:r>
              <w:t>First details</w:t>
            </w:r>
          </w:p>
        </w:tc>
        <w:tc>
          <w:tcPr>
            <w:tcW w:w="2304" w:type="dxa"/>
          </w:tcPr>
          <w:p w:rsidR="0085257A" w:rsidRPr="00B90E27" w:rsidRDefault="005641BD">
            <w:pPr>
              <w:pStyle w:val="Tabletext"/>
            </w:pPr>
            <w:r>
              <w:t xml:space="preserve">Andrei </w:t>
            </w:r>
            <w:proofErr w:type="spellStart"/>
            <w:r>
              <w:t>Branga</w:t>
            </w:r>
            <w:proofErr w:type="spellEnd"/>
          </w:p>
        </w:tc>
      </w:tr>
      <w:tr w:rsidR="0085257A" w:rsidRPr="00B90E27">
        <w:tc>
          <w:tcPr>
            <w:tcW w:w="2304" w:type="dxa"/>
          </w:tcPr>
          <w:p w:rsidR="0085257A" w:rsidRPr="00B90E27" w:rsidRDefault="00FF0132">
            <w:pPr>
              <w:pStyle w:val="Tabletext"/>
            </w:pPr>
            <w:r>
              <w:t>09/MAY/18</w:t>
            </w:r>
          </w:p>
        </w:tc>
        <w:tc>
          <w:tcPr>
            <w:tcW w:w="1152" w:type="dxa"/>
          </w:tcPr>
          <w:p w:rsidR="0085257A" w:rsidRPr="00B90E27" w:rsidRDefault="00FF0132" w:rsidP="00FF0132">
            <w:pPr>
              <w:pStyle w:val="Tabletext"/>
              <w:tabs>
                <w:tab w:val="left" w:pos="570"/>
              </w:tabs>
            </w:pPr>
            <w:r>
              <w:t>1.1</w:t>
            </w:r>
          </w:p>
        </w:tc>
        <w:tc>
          <w:tcPr>
            <w:tcW w:w="3744" w:type="dxa"/>
          </w:tcPr>
          <w:p w:rsidR="0085257A" w:rsidRPr="00B90E27" w:rsidRDefault="00FF0132">
            <w:pPr>
              <w:pStyle w:val="Tabletext"/>
            </w:pPr>
            <w:r>
              <w:t>Vision updates</w:t>
            </w:r>
          </w:p>
        </w:tc>
        <w:tc>
          <w:tcPr>
            <w:tcW w:w="2304" w:type="dxa"/>
          </w:tcPr>
          <w:p w:rsidR="0085257A" w:rsidRPr="00B90E27" w:rsidRDefault="00FF0132">
            <w:pPr>
              <w:pStyle w:val="Tabletext"/>
            </w:pPr>
            <w:r>
              <w:t xml:space="preserve">Andrei </w:t>
            </w:r>
            <w:proofErr w:type="spellStart"/>
            <w:r>
              <w:t>Branga</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D552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D552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1.1</w:t>
      </w:r>
      <w:r w:rsidRPr="00CD552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1.2</w:t>
      </w:r>
      <w:r w:rsidRPr="00CD552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1.3</w:t>
      </w:r>
      <w:r w:rsidRPr="00CD552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1.4</w:t>
      </w:r>
      <w:r w:rsidRPr="00CD552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1.5</w:t>
      </w:r>
      <w:r w:rsidRPr="00CD552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2.</w:t>
      </w:r>
      <w:r w:rsidRPr="00CD552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2.1</w:t>
      </w:r>
      <w:r w:rsidRPr="00CD552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2.2</w:t>
      </w:r>
      <w:r w:rsidRPr="00CD552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3.</w:t>
      </w:r>
      <w:r w:rsidRPr="00CD552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3.1</w:t>
      </w:r>
      <w:r w:rsidRPr="00CD552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3.2</w:t>
      </w:r>
      <w:r w:rsidRPr="00CD552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D5522" w:rsidRDefault="006C5FBF">
      <w:pPr>
        <w:pStyle w:val="TOC2"/>
        <w:tabs>
          <w:tab w:val="left" w:pos="1000"/>
        </w:tabs>
        <w:rPr>
          <w:rFonts w:ascii="Calibri" w:hAnsi="Calibri"/>
          <w:noProof/>
          <w:sz w:val="22"/>
          <w:szCs w:val="22"/>
          <w:lang w:val="ro-RO" w:eastAsia="ro-RO"/>
        </w:rPr>
      </w:pPr>
      <w:r w:rsidRPr="005656B5">
        <w:rPr>
          <w:noProof/>
        </w:rPr>
        <w:t>3.3</w:t>
      </w:r>
      <w:r w:rsidRPr="00CD552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D5522" w:rsidRDefault="006C5FBF">
      <w:pPr>
        <w:pStyle w:val="TOC1"/>
        <w:tabs>
          <w:tab w:val="left" w:pos="432"/>
        </w:tabs>
        <w:rPr>
          <w:rFonts w:ascii="Calibri" w:hAnsi="Calibri"/>
          <w:noProof/>
          <w:sz w:val="22"/>
          <w:szCs w:val="22"/>
          <w:lang w:val="ro-RO" w:eastAsia="ro-RO"/>
        </w:rPr>
      </w:pPr>
      <w:r w:rsidRPr="005656B5">
        <w:rPr>
          <w:noProof/>
        </w:rPr>
        <w:t>4.</w:t>
      </w:r>
      <w:r w:rsidRPr="00CD552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0A6765" w:rsidRDefault="0085257A" w:rsidP="000A6765">
      <w:r w:rsidRPr="00FF0132">
        <w:rPr>
          <w:color w:val="000000"/>
        </w:rPr>
        <w:t xml:space="preserve">The purpose of this document is to collect, analyze, and define high-level needs and features of the </w:t>
      </w:r>
      <w:r w:rsidR="000A6765" w:rsidRPr="00FF0132">
        <w:t>Online Hotel Booking Application</w:t>
      </w:r>
      <w:r w:rsidR="000A6765" w:rsidRPr="00FF0132">
        <w:rPr>
          <w:color w:val="000000"/>
        </w:rPr>
        <w:t>.</w:t>
      </w:r>
      <w:r w:rsidRPr="00CD5522">
        <w:rPr>
          <w:i/>
          <w:color w:val="000000"/>
        </w:rPr>
        <w:t xml:space="preserve"> </w:t>
      </w:r>
      <w:r w:rsidRPr="00FF0132">
        <w:rPr>
          <w:color w:val="000000"/>
        </w:rPr>
        <w:t xml:space="preserve">It focuses on the capabilities needed by the stakeholders and the target users, and </w:t>
      </w:r>
      <w:r w:rsidRPr="00FF0132">
        <w:rPr>
          <w:b/>
          <w:bCs/>
          <w:color w:val="000000"/>
        </w:rPr>
        <w:t>why</w:t>
      </w:r>
      <w:r w:rsidRPr="00FF0132">
        <w:rPr>
          <w:color w:val="000000"/>
        </w:rPr>
        <w:t xml:space="preserve"> these needs exist</w:t>
      </w:r>
      <w:r w:rsidR="000A6765" w:rsidRPr="00FF0132">
        <w:rPr>
          <w:color w:val="000000"/>
        </w:rPr>
        <w:t xml:space="preserve">. The details of how the </w:t>
      </w:r>
      <w:r w:rsidR="000A6765" w:rsidRPr="00FF0132">
        <w:t xml:space="preserve">Online Hotel Booking Application </w:t>
      </w:r>
      <w:r w:rsidRPr="00FF0132">
        <w:rPr>
          <w:color w:val="000000"/>
        </w:rPr>
        <w:t>fulfills these needs are detailed in the use-case an</w:t>
      </w:r>
      <w:r w:rsidR="000A6765" w:rsidRPr="00FF0132">
        <w:rPr>
          <w:color w:val="000000"/>
        </w:rPr>
        <w:t>d supplementary specifications.</w:t>
      </w:r>
    </w:p>
    <w:p w:rsidR="0085257A" w:rsidRPr="00CD5522" w:rsidRDefault="000A6765" w:rsidP="00FD02AA">
      <w:pPr>
        <w:pStyle w:val="InfoBlue"/>
      </w:pPr>
      <w:r w:rsidRPr="00CD5522">
        <w:t xml:space="preserve"> </w:t>
      </w:r>
      <w:r w:rsidR="0085257A" w:rsidRPr="00CD5522">
        <w:t xml:space="preserve">The introduction of the </w:t>
      </w:r>
      <w:r w:rsidR="0085257A" w:rsidRPr="00CD5522">
        <w:rPr>
          <w:b/>
          <w:bCs/>
        </w:rPr>
        <w:t xml:space="preserve">Vision </w:t>
      </w:r>
      <w:r w:rsidR="0085257A" w:rsidRPr="00CD5522">
        <w:t xml:space="preserve">document provides an overview of the entire document. It includes the purpose, scope, definitions, acronyms, abbreviations, references, and overview of this </w:t>
      </w:r>
      <w:r w:rsidR="0085257A" w:rsidRPr="00CD5522">
        <w:rPr>
          <w:b/>
          <w:bCs/>
        </w:rPr>
        <w:t xml:space="preserve">Vision </w:t>
      </w:r>
      <w:r w:rsidRPr="00CD5522">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FF0132" w:rsidRDefault="00FF0132" w:rsidP="00FD02AA">
      <w:pPr>
        <w:pStyle w:val="InfoBlue"/>
      </w:pPr>
      <w:r>
        <w:t>The purpose of this document is to define the high-level needs and features of the application.</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0A6765" w:rsidRPr="000A6765" w:rsidRDefault="000A6765" w:rsidP="000A6765">
      <w:r w:rsidRPr="000A6765">
        <w:t>There are many web applications available which makes people’s work quicker. Here we introduce new web application where user can book rooms via our handy web app. This application allows users to book hotel rooms.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 The application also contains an admin side for the app owners and hotel owner-side where each hotel manager can manage the hotel booking page.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CD5522" w:rsidRDefault="0085257A" w:rsidP="00FD02AA">
      <w:pPr>
        <w:pStyle w:val="InfoBlue"/>
      </w:pPr>
      <w:r w:rsidRPr="00CD5522">
        <w:t xml:space="preserve">This subsection provides the definitions of all terms, acronyms, and abbreviations required to properly interpret the </w:t>
      </w:r>
      <w:r w:rsidRPr="00CD5522">
        <w:rPr>
          <w:b/>
          <w:bCs/>
        </w:rPr>
        <w:t xml:space="preserve">Vision </w:t>
      </w:r>
      <w:r w:rsidRPr="00CD5522">
        <w:t xml:space="preserve">document. This information may be provided by reference to the project’s </w:t>
      </w:r>
      <w:r w:rsidR="000A6765" w:rsidRPr="00CD5522">
        <w:t>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CD5522" w:rsidRDefault="0085257A" w:rsidP="00FD02AA">
      <w:pPr>
        <w:pStyle w:val="InfoBlue"/>
      </w:pPr>
      <w:r w:rsidRPr="00CD5522">
        <w:t xml:space="preserve">This subsection provides a complete list of all documents referenced elsewhere in the </w:t>
      </w:r>
      <w:r w:rsidRPr="00CD5522">
        <w:rPr>
          <w:b/>
          <w:bCs/>
        </w:rPr>
        <w:t xml:space="preserve">Vision </w:t>
      </w:r>
      <w:r w:rsidRPr="00CD5522">
        <w:t>document. Identify each document by title, report number if applicable, date, and publishing organization. Specify the sources from which the references can be obtained. This information may be provided by reference to an a</w:t>
      </w:r>
      <w:r w:rsidR="00B7142E" w:rsidRPr="00CD5522">
        <w:t>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Default="0085257A" w:rsidP="00FD02AA">
      <w:pPr>
        <w:pStyle w:val="InfoBlue"/>
      </w:pPr>
      <w:r w:rsidRPr="00CD5522">
        <w:t xml:space="preserve">This subsection describes what the rest of the </w:t>
      </w:r>
      <w:r w:rsidRPr="00CD5522">
        <w:rPr>
          <w:b/>
          <w:bCs/>
        </w:rPr>
        <w:t xml:space="preserve">Vision </w:t>
      </w:r>
      <w:r w:rsidRPr="00CD5522">
        <w:t>document contains and explains</w:t>
      </w:r>
      <w:r w:rsidR="00B7142E" w:rsidRPr="00CD5522">
        <w:t xml:space="preserve"> how the document is organized.</w:t>
      </w:r>
    </w:p>
    <w:p w:rsidR="00FF0132" w:rsidRDefault="00FF0132" w:rsidP="00FF0132">
      <w:pPr>
        <w:pStyle w:val="BodyText"/>
      </w:pPr>
    </w:p>
    <w:p w:rsidR="00FF0132" w:rsidRDefault="00FF0132" w:rsidP="00FF0132">
      <w:pPr>
        <w:pStyle w:val="BodyText"/>
      </w:pPr>
    </w:p>
    <w:p w:rsidR="00FF0132" w:rsidRDefault="00FF0132" w:rsidP="00FF0132">
      <w:pPr>
        <w:pStyle w:val="BodyText"/>
      </w:pPr>
    </w:p>
    <w:p w:rsidR="00FF0132" w:rsidRPr="00FF0132" w:rsidRDefault="00FF0132" w:rsidP="00FF0132">
      <w:pPr>
        <w:pStyle w:val="BodyText"/>
      </w:pP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D02AA">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DE05D4" w:rsidRDefault="00FF0132" w:rsidP="00FD02AA">
            <w:pPr>
              <w:pStyle w:val="InfoBlue"/>
            </w:pPr>
            <w:r w:rsidRPr="00DE05D4">
              <w:t>Making a hotel booking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DE05D4" w:rsidRDefault="00FF0132" w:rsidP="00FD02AA">
            <w:pPr>
              <w:pStyle w:val="InfoBlue"/>
            </w:pPr>
            <w:r w:rsidRPr="00DE05D4">
              <w:t>The people who want an easy way to book a room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DE05D4" w:rsidRDefault="00FF0132" w:rsidP="00FD02AA">
            <w:pPr>
              <w:pStyle w:val="InfoBlue"/>
            </w:pPr>
            <w:r w:rsidRPr="00DE05D4">
              <w:t>People use the conventional way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DE05D4" w:rsidRDefault="00FF0132" w:rsidP="00FD02AA">
            <w:pPr>
              <w:pStyle w:val="InfoBlue"/>
            </w:pPr>
            <w:proofErr w:type="gramStart"/>
            <w:r w:rsidRPr="00DE05D4">
              <w:t>More easy</w:t>
            </w:r>
            <w:proofErr w:type="gramEnd"/>
            <w:r w:rsidRPr="00DE05D4">
              <w:t xml:space="preserve"> to make a booking, more bookings</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D02AA">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DE05D4" w:rsidRDefault="00AC75BC" w:rsidP="00FD02AA">
            <w:pPr>
              <w:pStyle w:val="InfoBlue"/>
            </w:pPr>
            <w:r w:rsidRPr="00DE05D4">
              <w:t>Customers and hotel managers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E05D4" w:rsidRDefault="00AC75BC" w:rsidP="00FD02AA">
            <w:pPr>
              <w:pStyle w:val="InfoBlue"/>
            </w:pPr>
            <w:r w:rsidRPr="00DE05D4">
              <w:t>Hotel managers taking control over their business details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DE05D4" w:rsidRDefault="0085257A" w:rsidP="00FD02AA">
            <w:pPr>
              <w:pStyle w:val="InfoBlue"/>
            </w:pPr>
            <w:r w:rsidRPr="00DE05D4">
              <w:t xml:space="preserve"> </w:t>
            </w:r>
            <w:r w:rsidR="00AC75BC" w:rsidRPr="00DE05D4">
              <w:t>Booking platform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DE05D4" w:rsidRDefault="00AC75BC" w:rsidP="00FD02AA">
            <w:pPr>
              <w:pStyle w:val="InfoBlue"/>
            </w:pPr>
            <w:r w:rsidRPr="00DE05D4">
              <w:t>Helps people make bookings and hotels managers manage the bookings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DE05D4" w:rsidRDefault="00AC75BC" w:rsidP="00FD02AA">
            <w:pPr>
              <w:pStyle w:val="InfoBlue"/>
            </w:pPr>
            <w:r w:rsidRPr="00DE05D4">
              <w:t>Calling by phone to make a booking or keeping paper documents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DE05D4" w:rsidRDefault="00AC75BC" w:rsidP="00FD02AA">
            <w:pPr>
              <w:pStyle w:val="InfoBlue"/>
            </w:pPr>
            <w:r w:rsidRPr="00DE05D4">
              <w:t>Makes booking and keeping track of bookings easier</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Default="0085257A" w:rsidP="00FD02AA">
      <w:pPr>
        <w:pStyle w:val="InfoBlue"/>
      </w:pPr>
      <w:r w:rsidRPr="00AC75BC">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w:t>
      </w:r>
      <w:r w:rsidR="00AC75BC" w:rsidRPr="00AC75BC">
        <w:t>hy the requirements are needed.</w:t>
      </w: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Default="00AC75BC" w:rsidP="00AC75BC">
      <w:pPr>
        <w:pStyle w:val="BodyText"/>
      </w:pPr>
    </w:p>
    <w:p w:rsidR="00AC75BC" w:rsidRPr="00AC75BC" w:rsidRDefault="00AC75BC" w:rsidP="00AC75BC">
      <w:pPr>
        <w:pStyle w:val="BodyText"/>
      </w:pP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lastRenderedPageBreak/>
        <w:t>Stakeholder Summary</w:t>
      </w:r>
      <w:bookmarkEnd w:id="33"/>
      <w:bookmarkEnd w:id="34"/>
    </w:p>
    <w:p w:rsidR="0085257A" w:rsidRPr="00AC75BC" w:rsidRDefault="0085257A" w:rsidP="00FD02AA">
      <w:pPr>
        <w:pStyle w:val="InfoBlue"/>
      </w:pPr>
      <w:r w:rsidRPr="00AC75BC">
        <w:t xml:space="preserve">There are a number of stakeholders with an interest in the development and not all of them are end users. Present a summary list of these non-user stakeholders.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DE05D4" w:rsidRDefault="00AC75BC" w:rsidP="00FD02AA">
            <w:pPr>
              <w:pStyle w:val="InfoBlue"/>
            </w:pPr>
            <w:r w:rsidRPr="00DE05D4">
              <w:t>Hotel Manager</w:t>
            </w:r>
          </w:p>
        </w:tc>
        <w:tc>
          <w:tcPr>
            <w:tcW w:w="2610" w:type="dxa"/>
          </w:tcPr>
          <w:p w:rsidR="0085257A" w:rsidRPr="00DE05D4" w:rsidRDefault="00AC75BC" w:rsidP="00FD02AA">
            <w:pPr>
              <w:pStyle w:val="InfoBlue"/>
            </w:pPr>
            <w:r w:rsidRPr="00DE05D4">
              <w:t xml:space="preserve">Is the hotel manager who keeps track of all the hotels of his </w:t>
            </w:r>
            <w:proofErr w:type="gramStart"/>
            <w:r w:rsidRPr="00DE05D4">
              <w:t>chain.</w:t>
            </w:r>
            <w:proofErr w:type="gramEnd"/>
          </w:p>
        </w:tc>
        <w:tc>
          <w:tcPr>
            <w:tcW w:w="3960" w:type="dxa"/>
          </w:tcPr>
          <w:p w:rsidR="00AC75BC" w:rsidRPr="00DE05D4" w:rsidRDefault="00AC75BC" w:rsidP="00FD02AA">
            <w:pPr>
              <w:pStyle w:val="InfoBlue"/>
            </w:pPr>
            <w:r w:rsidRPr="00DE05D4">
              <w:t>View bookings, reports, adjust prices, add room types, set availability etc.</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D02A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DE05D4" w:rsidRDefault="00AC75BC" w:rsidP="00FD02AA">
            <w:pPr>
              <w:pStyle w:val="InfoBlue"/>
            </w:pPr>
            <w:r w:rsidRPr="00DE05D4">
              <w:t>Normal user</w:t>
            </w:r>
          </w:p>
        </w:tc>
        <w:tc>
          <w:tcPr>
            <w:tcW w:w="1882" w:type="dxa"/>
          </w:tcPr>
          <w:p w:rsidR="0085257A" w:rsidRPr="00DE05D4" w:rsidRDefault="00AC75BC" w:rsidP="00FD02AA">
            <w:pPr>
              <w:pStyle w:val="InfoBlue"/>
            </w:pPr>
            <w:r w:rsidRPr="00DE05D4">
              <w:t>The end-users who are the clients of the platform and of the hotel managers</w:t>
            </w:r>
          </w:p>
        </w:tc>
        <w:tc>
          <w:tcPr>
            <w:tcW w:w="3240" w:type="dxa"/>
          </w:tcPr>
          <w:p w:rsidR="0085257A" w:rsidRPr="00DE05D4" w:rsidRDefault="00AC75BC" w:rsidP="00FD02AA">
            <w:pPr>
              <w:pStyle w:val="InfoBlue"/>
            </w:pPr>
            <w:r w:rsidRPr="00DE05D4">
              <w:t>Search for hotels at desired date, make bookings, view bookings, contact customer care etc.</w:t>
            </w:r>
          </w:p>
        </w:tc>
        <w:tc>
          <w:tcPr>
            <w:tcW w:w="2628" w:type="dxa"/>
          </w:tcPr>
          <w:p w:rsidR="0085257A" w:rsidRPr="00DE05D4" w:rsidRDefault="00AC75BC" w:rsidP="00FD02AA">
            <w:pPr>
              <w:pStyle w:val="InfoBlue"/>
            </w:pPr>
            <w:r w:rsidRPr="00DE05D4">
              <w:t>-</w:t>
            </w:r>
          </w:p>
        </w:tc>
      </w:tr>
    </w:tbl>
    <w:p w:rsidR="0085257A" w:rsidRPr="00B90E27" w:rsidRDefault="0085257A">
      <w:pPr>
        <w:pStyle w:val="BodyText"/>
      </w:pPr>
    </w:p>
    <w:p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AC75BC" w:rsidRPr="00AC75BC" w:rsidRDefault="00AC75BC" w:rsidP="00AC75BC">
      <w:r>
        <w:t>-</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Pr="00AC75BC" w:rsidRDefault="0085257A" w:rsidP="00FD02AA">
      <w:pPr>
        <w:pStyle w:val="InfoBlue"/>
      </w:pPr>
      <w:bookmarkStart w:id="47" w:name="_GoBack"/>
      <w:r w:rsidRPr="00AC75BC">
        <w:t xml:space="preserve">At a high level, list applicable standards, hardware or platform requirements, performance requirements, </w:t>
      </w:r>
      <w:r w:rsidR="00AC75BC" w:rsidRPr="00AC75BC">
        <w:t>and environmental requirements.</w:t>
      </w:r>
      <w:bookmarkEnd w:id="47"/>
    </w:p>
    <w:sectPr w:rsidR="0085257A" w:rsidRPr="00AC75BC"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5D4" w:rsidRDefault="00DE05D4">
      <w:pPr>
        <w:spacing w:line="240" w:lineRule="auto"/>
      </w:pPr>
      <w:r>
        <w:separator/>
      </w:r>
    </w:p>
  </w:endnote>
  <w:endnote w:type="continuationSeparator" w:id="0">
    <w:p w:rsidR="00DE05D4" w:rsidRDefault="00DE0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641BD">
            <w:t xml:space="preserve">Andrei </w:t>
          </w:r>
          <w:proofErr w:type="spellStart"/>
          <w:r w:rsidR="005641BD">
            <w:t>Branga</w:t>
          </w:r>
          <w:proofErr w:type="spellEnd"/>
          <w:r>
            <w:t xml:space="preserve">, </w:t>
          </w:r>
          <w:r w:rsidR="00CD5522">
            <w:fldChar w:fldCharType="begin"/>
          </w:r>
          <w:r w:rsidR="00CD5522">
            <w:instrText xml:space="preserve"> DATE \@ "yyyy" </w:instrText>
          </w:r>
          <w:r w:rsidR="00CD5522">
            <w:fldChar w:fldCharType="separate"/>
          </w:r>
          <w:r w:rsidR="00FF0132">
            <w:rPr>
              <w:noProof/>
            </w:rPr>
            <w:t>2018</w:t>
          </w:r>
          <w:r w:rsidR="00CD552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5D4" w:rsidRDefault="00DE05D4">
      <w:pPr>
        <w:spacing w:line="240" w:lineRule="auto"/>
      </w:pPr>
      <w:r>
        <w:separator/>
      </w:r>
    </w:p>
  </w:footnote>
  <w:footnote w:type="continuationSeparator" w:id="0">
    <w:p w:rsidR="00DE05D4" w:rsidRDefault="00DE0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Pr="005641BD" w:rsidRDefault="005641BD">
    <w:pPr>
      <w:pBdr>
        <w:bottom w:val="single" w:sz="6" w:space="1" w:color="auto"/>
      </w:pBdr>
      <w:jc w:val="right"/>
      <w:rPr>
        <w:b/>
        <w:sz w:val="36"/>
        <w:szCs w:val="36"/>
      </w:rPr>
    </w:pPr>
    <w:r w:rsidRPr="005641BD">
      <w:rPr>
        <w:b/>
        <w:sz w:val="36"/>
        <w:szCs w:val="36"/>
      </w:rPr>
      <w:t>ANDREI BRANGA</w:t>
    </w:r>
  </w:p>
  <w:p w:rsidR="00AD439A" w:rsidRPr="005641BD" w:rsidRDefault="005641BD" w:rsidP="00AD439A">
    <w:pPr>
      <w:pBdr>
        <w:bottom w:val="single" w:sz="6" w:space="1" w:color="auto"/>
      </w:pBdr>
      <w:jc w:val="right"/>
      <w:rPr>
        <w:rFonts w:ascii="Arial" w:hAnsi="Arial"/>
        <w:b/>
        <w:sz w:val="36"/>
        <w:szCs w:val="36"/>
      </w:rPr>
    </w:pPr>
    <w:r w:rsidRPr="005641BD">
      <w:rPr>
        <w:b/>
        <w:sz w:val="36"/>
        <w:szCs w:val="36"/>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641BD">
          <w:bookmarkStart w:id="48" w:name="_Hlk509418359"/>
          <w:r>
            <w:t>Online Hotel Booking Application</w:t>
          </w:r>
        </w:p>
      </w:tc>
      <w:tc>
        <w:tcPr>
          <w:tcW w:w="3179" w:type="dxa"/>
        </w:tcPr>
        <w:p w:rsidR="00AD439A" w:rsidRDefault="00AD439A">
          <w:pPr>
            <w:tabs>
              <w:tab w:val="left" w:pos="1135"/>
            </w:tabs>
            <w:spacing w:before="40"/>
            <w:ind w:right="68"/>
          </w:pPr>
          <w:r>
            <w:t xml:space="preserve">  Version:   </w:t>
          </w:r>
          <w:r w:rsidR="00FF0132">
            <w:t xml:space="preserve">        1.1</w:t>
          </w:r>
        </w:p>
      </w:tc>
    </w:tr>
    <w:bookmarkEnd w:id="48"/>
    <w:tr w:rsidR="00AD439A">
      <w:tc>
        <w:tcPr>
          <w:tcW w:w="6379" w:type="dxa"/>
        </w:tcPr>
        <w:p w:rsidR="00AD439A" w:rsidRDefault="00CD5522">
          <w:r>
            <w:fldChar w:fldCharType="begin"/>
          </w:r>
          <w:r>
            <w:instrText xml:space="preserve"> TITLE  \* MERGEFORMAT </w:instrText>
          </w:r>
          <w:r>
            <w:fldChar w:fldCharType="separate"/>
          </w:r>
          <w:r w:rsidR="00AD439A">
            <w:t>Vision</w:t>
          </w:r>
          <w:r>
            <w:fldChar w:fldCharType="end"/>
          </w:r>
        </w:p>
      </w:tc>
      <w:tc>
        <w:tcPr>
          <w:tcW w:w="3179" w:type="dxa"/>
        </w:tcPr>
        <w:p w:rsidR="00AD439A" w:rsidRDefault="00FF0132">
          <w:r>
            <w:t xml:space="preserve">  Date:  09/MAY</w:t>
          </w:r>
          <w:r w:rsidR="005641BD">
            <w:t>/18</w:t>
          </w:r>
        </w:p>
      </w:tc>
    </w:tr>
    <w:tr w:rsidR="00AD439A">
      <w:tc>
        <w:tcPr>
          <w:tcW w:w="9558" w:type="dxa"/>
          <w:gridSpan w:val="2"/>
        </w:tcPr>
        <w:p w:rsidR="00AD439A" w:rsidRDefault="005641BD">
          <w:proofErr w:type="spellStart"/>
          <w:r>
            <w:t>Proj</w:t>
          </w:r>
          <w:proofErr w:type="spellEnd"/>
          <w:r>
            <w:t>-vis</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912EFF"/>
    <w:multiLevelType w:val="hybridMultilevel"/>
    <w:tmpl w:val="397C9278"/>
    <w:lvl w:ilvl="0" w:tplc="5B36AE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6765"/>
    <w:rsid w:val="001C7458"/>
    <w:rsid w:val="001D42BB"/>
    <w:rsid w:val="005641BD"/>
    <w:rsid w:val="005A3207"/>
    <w:rsid w:val="00600853"/>
    <w:rsid w:val="006C5FBF"/>
    <w:rsid w:val="0073239A"/>
    <w:rsid w:val="00764F2B"/>
    <w:rsid w:val="0085257A"/>
    <w:rsid w:val="009B5BF2"/>
    <w:rsid w:val="00A61AF1"/>
    <w:rsid w:val="00A61FD4"/>
    <w:rsid w:val="00AB15B2"/>
    <w:rsid w:val="00AC75BC"/>
    <w:rsid w:val="00AD439A"/>
    <w:rsid w:val="00B56935"/>
    <w:rsid w:val="00B7142E"/>
    <w:rsid w:val="00B90E27"/>
    <w:rsid w:val="00B944EA"/>
    <w:rsid w:val="00BE1B76"/>
    <w:rsid w:val="00C24CF0"/>
    <w:rsid w:val="00C35D85"/>
    <w:rsid w:val="00CD5522"/>
    <w:rsid w:val="00D81ABF"/>
    <w:rsid w:val="00DE05D4"/>
    <w:rsid w:val="00DF1DF0"/>
    <w:rsid w:val="00E41E57"/>
    <w:rsid w:val="00E55EE3"/>
    <w:rsid w:val="00F36150"/>
    <w:rsid w:val="00F669DB"/>
    <w:rsid w:val="00FD02AA"/>
    <w:rsid w:val="00FF01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9D149"/>
  <w15:docId w15:val="{B26198F4-510A-5E45-B4E3-6136D1D7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D02AA"/>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38</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 Branga</cp:lastModifiedBy>
  <cp:revision>14</cp:revision>
  <cp:lastPrinted>2001-03-15T12:26:00Z</cp:lastPrinted>
  <dcterms:created xsi:type="dcterms:W3CDTF">2010-02-24T07:49:00Z</dcterms:created>
  <dcterms:modified xsi:type="dcterms:W3CDTF">2018-05-09T08:57:00Z</dcterms:modified>
</cp:coreProperties>
</file>